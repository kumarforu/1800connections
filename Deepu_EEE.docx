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5588885769034252BE9016676D997D5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0F68BF" w:rsidRDefault="007C6DB4">
          <w:pPr>
            <w:pStyle w:val="Title"/>
          </w:pPr>
          <w:r>
            <w:t>Deepika B</w:t>
          </w:r>
        </w:p>
      </w:sdtContent>
    </w:sdt>
    <w:tbl>
      <w:tblPr>
        <w:tblStyle w:val="ResumeTable"/>
        <w:tblW w:w="5041" w:type="pct"/>
        <w:tblLook w:val="04A0" w:firstRow="1" w:lastRow="0" w:firstColumn="1" w:lastColumn="0" w:noHBand="0" w:noVBand="1"/>
        <w:tblDescription w:val="Contact Info"/>
      </w:tblPr>
      <w:tblGrid>
        <w:gridCol w:w="1670"/>
        <w:gridCol w:w="7476"/>
      </w:tblGrid>
      <w:tr w:rsidR="000F68BF" w:rsidTr="00591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3"/>
        </w:trPr>
        <w:tc>
          <w:tcPr>
            <w:tcW w:w="913" w:type="pct"/>
          </w:tcPr>
          <w:p w:rsidR="000F68BF" w:rsidRDefault="000F68BF"/>
        </w:tc>
        <w:tc>
          <w:tcPr>
            <w:tcW w:w="4087" w:type="pct"/>
          </w:tcPr>
          <w:p w:rsidR="000F68BF" w:rsidRDefault="000F68BF"/>
        </w:tc>
      </w:tr>
      <w:tr w:rsidR="000F68BF" w:rsidTr="0059134C">
        <w:trPr>
          <w:trHeight w:val="306"/>
        </w:trPr>
        <w:tc>
          <w:tcPr>
            <w:tcW w:w="913" w:type="pct"/>
          </w:tcPr>
          <w:p w:rsidR="000F68BF" w:rsidRDefault="000F68BF"/>
        </w:tc>
        <w:tc>
          <w:tcPr>
            <w:tcW w:w="4087" w:type="pct"/>
          </w:tcPr>
          <w:p w:rsidR="000F68BF" w:rsidRDefault="007C6DB4" w:rsidP="007C6DB4">
            <w:pPr>
              <w:pStyle w:val="ContactInfo"/>
            </w:pPr>
            <w:r>
              <w:t>Eagan, Minnesota</w:t>
            </w:r>
            <w:r w:rsidR="001C651F">
              <w:t> </w:t>
            </w:r>
            <w:r w:rsidR="001C651F">
              <w:rPr>
                <w:color w:val="A6A6A6" w:themeColor="background1" w:themeShade="A6"/>
              </w:rPr>
              <w:t>|</w:t>
            </w:r>
            <w:r w:rsidR="001C651F">
              <w:t> </w:t>
            </w:r>
            <w:r>
              <w:t>224-888-0002</w:t>
            </w:r>
            <w:r w:rsidR="001C651F">
              <w:t> </w:t>
            </w:r>
            <w:r w:rsidR="001C651F">
              <w:rPr>
                <w:color w:val="A6A6A6" w:themeColor="background1" w:themeShade="A6"/>
              </w:rPr>
              <w:t>|</w:t>
            </w:r>
            <w:r w:rsidR="001C651F">
              <w:t> </w:t>
            </w:r>
            <w:r>
              <w:t>bavandladeepika@gmail.com</w:t>
            </w:r>
          </w:p>
        </w:tc>
      </w:tr>
    </w:tbl>
    <w:p w:rsidR="000F68BF" w:rsidRDefault="001C651F" w:rsidP="004B7793">
      <w:pPr>
        <w:pStyle w:val="SectionHeading"/>
        <w:spacing w:before="360"/>
      </w:pPr>
      <w: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0F68BF" w:rsidTr="000F6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0F68BF" w:rsidRDefault="000F68BF"/>
        </w:tc>
        <w:tc>
          <w:tcPr>
            <w:tcW w:w="4087" w:type="pct"/>
          </w:tcPr>
          <w:p w:rsidR="000F68BF" w:rsidRDefault="000F68BF"/>
        </w:tc>
      </w:tr>
      <w:tr w:rsidR="000F68BF" w:rsidTr="000F68BF">
        <w:tc>
          <w:tcPr>
            <w:tcW w:w="913" w:type="pct"/>
          </w:tcPr>
          <w:p w:rsidR="000F68BF" w:rsidRDefault="000F68BF"/>
        </w:tc>
        <w:tc>
          <w:tcPr>
            <w:tcW w:w="4087" w:type="pct"/>
          </w:tcPr>
          <w:p w:rsidR="000F68BF" w:rsidRDefault="007C6DB4" w:rsidP="00F95CC7">
            <w:r>
              <w:t xml:space="preserve">I am looking for a fulltime position in the field of software engineering to </w:t>
            </w:r>
            <w:r w:rsidRPr="001631F3">
              <w:t>use my knowledge in the best possible way to enhance my professional skills and keep up with the cutting edge of technologies.</w:t>
            </w:r>
          </w:p>
        </w:tc>
      </w:tr>
    </w:tbl>
    <w:p w:rsidR="000F68BF" w:rsidRDefault="001C651F" w:rsidP="004B7793">
      <w:pPr>
        <w:pStyle w:val="SectionHeading"/>
        <w:spacing w:before="240"/>
      </w:pPr>
      <w:r>
        <w:t>Computer Skills</w:t>
      </w:r>
    </w:p>
    <w:tbl>
      <w:tblPr>
        <w:tblStyle w:val="ResumeTable"/>
        <w:tblW w:w="4975" w:type="pct"/>
        <w:tblLook w:val="04A0" w:firstRow="1" w:lastRow="0" w:firstColumn="1" w:lastColumn="0" w:noHBand="0" w:noVBand="1"/>
        <w:tblDescription w:val="Skills"/>
      </w:tblPr>
      <w:tblGrid>
        <w:gridCol w:w="1648"/>
        <w:gridCol w:w="7379"/>
      </w:tblGrid>
      <w:tr w:rsidR="000F68BF" w:rsidTr="004B7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4"/>
        </w:trPr>
        <w:tc>
          <w:tcPr>
            <w:tcW w:w="913" w:type="pct"/>
          </w:tcPr>
          <w:p w:rsidR="000F68BF" w:rsidRDefault="000F68BF"/>
        </w:tc>
        <w:tc>
          <w:tcPr>
            <w:tcW w:w="4087" w:type="pct"/>
          </w:tcPr>
          <w:p w:rsidR="000F68BF" w:rsidRDefault="000F68BF"/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6AAFA5D73EED4F06AFA65E5A921576D5"/>
              </w:placeholder>
              <w15:repeatingSectionItem/>
            </w:sdtPr>
            <w:sdtEndPr/>
            <w:sdtContent>
              <w:tr w:rsidR="000F68BF" w:rsidTr="004B7793">
                <w:trPr>
                  <w:trHeight w:val="1436"/>
                </w:trPr>
                <w:tc>
                  <w:tcPr>
                    <w:tcW w:w="913" w:type="pct"/>
                  </w:tcPr>
                  <w:p w:rsidR="000F68BF" w:rsidRDefault="000F68BF"/>
                </w:tc>
                <w:tc>
                  <w:tcPr>
                    <w:tcW w:w="4087" w:type="pct"/>
                  </w:tcPr>
                  <w:p w:rsidR="000F68BF" w:rsidRDefault="007C6DB4">
                    <w:pPr>
                      <w:pStyle w:val="Subsection"/>
                    </w:pPr>
                    <w:r>
                      <w:t>Languages</w:t>
                    </w:r>
                  </w:p>
                  <w:p w:rsidR="007C6DB4" w:rsidRDefault="007C6DB4" w:rsidP="007C6DB4">
                    <w:pPr>
                      <w:pStyle w:val="ListBullet"/>
                    </w:pPr>
                    <w:r>
                      <w:t>SQL, SSIS ETL, SSRS, SSAS, C</w:t>
                    </w:r>
                    <w:r w:rsidR="00B32436">
                      <w:t>, HTML</w:t>
                    </w:r>
                  </w:p>
                  <w:p w:rsidR="007C6DB4" w:rsidRDefault="007C6DB4" w:rsidP="001631F3">
                    <w:pPr>
                      <w:pStyle w:val="Subsection"/>
                    </w:pPr>
                    <w:r>
                      <w:t>Software</w:t>
                    </w:r>
                  </w:p>
                  <w:p w:rsidR="00FC3117" w:rsidRDefault="007C6DB4" w:rsidP="004B7793">
                    <w:pPr>
                      <w:pStyle w:val="ListBullet"/>
                    </w:pPr>
                    <w:r>
                      <w:t>MS SQL Server, MS Business Intelligence, MS Visual Studio, MS Visio, MS Office</w:t>
                    </w:r>
                  </w:p>
                  <w:p w:rsidR="00FC3117" w:rsidRDefault="00FC3117" w:rsidP="00FC3117">
                    <w:pPr>
                      <w:pStyle w:val="ListBullet"/>
                      <w:numPr>
                        <w:ilvl w:val="0"/>
                        <w:numId w:val="0"/>
                      </w:numPr>
                      <w:rPr>
                        <w:color w:val="auto"/>
                      </w:rPr>
                    </w:pPr>
                    <w:r w:rsidRPr="00FC3117">
                      <w:rPr>
                        <w:color w:val="auto"/>
                      </w:rPr>
                      <w:t>Operating System</w:t>
                    </w:r>
                  </w:p>
                  <w:p w:rsidR="000F68BF" w:rsidRDefault="00FC3117" w:rsidP="00FC3117">
                    <w:pPr>
                      <w:pStyle w:val="ListBullet"/>
                    </w:pPr>
                    <w:r>
                      <w:t xml:space="preserve">Windows XP, Windows 7, Windows 10 </w:t>
                    </w:r>
                  </w:p>
                </w:tc>
              </w:tr>
            </w:sdtContent>
          </w:sdt>
        </w:sdtContent>
      </w:sdt>
    </w:tbl>
    <w:p w:rsidR="000F68BF" w:rsidRPr="004B7793" w:rsidRDefault="00DE6B0E" w:rsidP="004B7793">
      <w:pPr>
        <w:pStyle w:val="SectionHeading"/>
        <w:spacing w:before="240"/>
      </w:pPr>
      <w:r>
        <w:t xml:space="preserve">Work </w:t>
      </w:r>
      <w:r w:rsidR="001C651F"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800"/>
        <w:gridCol w:w="7272"/>
      </w:tblGrid>
      <w:tr w:rsidR="000F68BF" w:rsidTr="007C6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92" w:type="pct"/>
          </w:tcPr>
          <w:p w:rsidR="000F68BF" w:rsidRDefault="000F68BF">
            <w:pPr>
              <w:spacing w:line="240" w:lineRule="auto"/>
            </w:pPr>
          </w:p>
        </w:tc>
        <w:tc>
          <w:tcPr>
            <w:tcW w:w="4008" w:type="pct"/>
          </w:tcPr>
          <w:p w:rsidR="000F68BF" w:rsidRDefault="000F68BF">
            <w:pPr>
              <w:spacing w:line="240" w:lineRule="auto"/>
            </w:pPr>
          </w:p>
        </w:tc>
      </w:tr>
      <w:tr w:rsidR="000F68BF" w:rsidTr="007C6DB4">
        <w:tc>
          <w:tcPr>
            <w:tcW w:w="992" w:type="pct"/>
          </w:tcPr>
          <w:p w:rsidR="000F68BF" w:rsidRDefault="00443D5B" w:rsidP="007C6DB4">
            <w:pPr>
              <w:pStyle w:val="Date"/>
            </w:pPr>
            <w:r>
              <w:t>Aug 2011</w:t>
            </w:r>
            <w:r w:rsidR="007C6DB4">
              <w:t xml:space="preserve"> – Aug 2014</w:t>
            </w:r>
          </w:p>
        </w:tc>
        <w:tc>
          <w:tcPr>
            <w:tcW w:w="4008" w:type="pct"/>
          </w:tcPr>
          <w:p w:rsidR="00DE6B0E" w:rsidRDefault="007C6DB4">
            <w:pPr>
              <w:pStyle w:val="Subsection"/>
            </w:pPr>
            <w:r>
              <w:t>SQL Developer</w:t>
            </w:r>
          </w:p>
          <w:p w:rsidR="000F68BF" w:rsidRDefault="007C6DB4">
            <w:pPr>
              <w:pStyle w:val="Subsection"/>
            </w:pPr>
            <w:r>
              <w:rPr>
                <w:rStyle w:val="Emphasis"/>
              </w:rPr>
              <w:t xml:space="preserve">Styles You </w:t>
            </w:r>
            <w:proofErr w:type="spellStart"/>
            <w:r>
              <w:rPr>
                <w:rStyle w:val="Emphasis"/>
              </w:rPr>
              <w:t>inc</w:t>
            </w:r>
            <w:r w:rsidR="00A54D8A">
              <w:rPr>
                <w:rStyle w:val="Emphasis"/>
              </w:rPr>
              <w:t>.</w:t>
            </w:r>
            <w:proofErr w:type="spellEnd"/>
            <w:r w:rsidR="004B7793">
              <w:rPr>
                <w:rStyle w:val="Emphasis"/>
              </w:rPr>
              <w:t>, Hyderabad, India</w:t>
            </w:r>
          </w:p>
          <w:p w:rsidR="000F68BF" w:rsidRDefault="007C6DB4" w:rsidP="007C6DB4">
            <w:pPr>
              <w:pStyle w:val="ListBullet"/>
            </w:pPr>
            <w:r>
              <w:t>I have worked as a SQL developer for creating the e-commerce website.</w:t>
            </w:r>
          </w:p>
          <w:p w:rsidR="005425C5" w:rsidRDefault="005425C5" w:rsidP="007C6DB4">
            <w:pPr>
              <w:pStyle w:val="ListBullet"/>
            </w:pPr>
            <w:r>
              <w:t>I was involved in full SDLC as a part of this project.</w:t>
            </w:r>
          </w:p>
          <w:p w:rsidR="007C6DB4" w:rsidRDefault="007C6DB4" w:rsidP="007C6DB4">
            <w:pPr>
              <w:pStyle w:val="ListBullet"/>
            </w:pPr>
            <w:r>
              <w:t xml:space="preserve">I am responsible for </w:t>
            </w:r>
            <w:r w:rsidR="0059134C">
              <w:t xml:space="preserve">designing, </w:t>
            </w:r>
            <w:r>
              <w:t xml:space="preserve">creating and maintaining databases. Creating tables, views, complex stored procedures, triggers and </w:t>
            </w:r>
            <w:r w:rsidR="0059134C">
              <w:t xml:space="preserve">other </w:t>
            </w:r>
            <w:r>
              <w:t>database objects.</w:t>
            </w:r>
          </w:p>
          <w:p w:rsidR="007C6DB4" w:rsidRDefault="0059134C" w:rsidP="007C6DB4">
            <w:pPr>
              <w:pStyle w:val="ListBullet"/>
            </w:pPr>
            <w:r>
              <w:t>I am responsible for creating sales and expenses reports using SSRS.</w:t>
            </w:r>
          </w:p>
          <w:p w:rsidR="005425C5" w:rsidRDefault="0059134C" w:rsidP="005425C5">
            <w:pPr>
              <w:pStyle w:val="ListBullet"/>
            </w:pPr>
            <w:r>
              <w:t>I was involved in performance tuning and troubleshooting of existing SQL objects</w:t>
            </w:r>
            <w:r w:rsidR="005425C5">
              <w:t>.</w:t>
            </w:r>
          </w:p>
        </w:tc>
      </w:tr>
    </w:tbl>
    <w:p w:rsidR="000F68BF" w:rsidRDefault="001C651F" w:rsidP="004B7793">
      <w:pPr>
        <w:pStyle w:val="SectionHeading"/>
        <w:spacing w:before="240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890"/>
        <w:gridCol w:w="5489"/>
        <w:gridCol w:w="1693"/>
      </w:tblGrid>
      <w:tr w:rsidR="0059134C" w:rsidTr="00591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1042" w:type="pct"/>
          </w:tcPr>
          <w:p w:rsidR="0059134C" w:rsidRDefault="0059134C">
            <w:pPr>
              <w:spacing w:line="240" w:lineRule="auto"/>
            </w:pPr>
          </w:p>
        </w:tc>
        <w:tc>
          <w:tcPr>
            <w:tcW w:w="3025" w:type="pct"/>
          </w:tcPr>
          <w:p w:rsidR="0059134C" w:rsidRDefault="0059134C">
            <w:pPr>
              <w:spacing w:line="240" w:lineRule="auto"/>
            </w:pPr>
          </w:p>
        </w:tc>
        <w:tc>
          <w:tcPr>
            <w:tcW w:w="933" w:type="pct"/>
          </w:tcPr>
          <w:p w:rsidR="0059134C" w:rsidRDefault="0059134C"/>
        </w:tc>
      </w:tr>
      <w:tr w:rsidR="0059134C" w:rsidTr="0059134C">
        <w:tc>
          <w:tcPr>
            <w:tcW w:w="1042" w:type="pct"/>
          </w:tcPr>
          <w:p w:rsidR="0059134C" w:rsidRDefault="0059134C" w:rsidP="0059134C">
            <w:pPr>
              <w:pStyle w:val="Date"/>
            </w:pPr>
            <w:r>
              <w:t xml:space="preserve">December 2014 </w:t>
            </w:r>
          </w:p>
        </w:tc>
        <w:tc>
          <w:tcPr>
            <w:tcW w:w="3025" w:type="pct"/>
          </w:tcPr>
          <w:p w:rsidR="0059134C" w:rsidRDefault="0059134C" w:rsidP="0059134C">
            <w:pPr>
              <w:pStyle w:val="Subsection"/>
            </w:pPr>
            <w:r>
              <w:t>Master of Technology in Power Electronics</w:t>
            </w:r>
          </w:p>
          <w:p w:rsidR="0059134C" w:rsidRDefault="0059134C" w:rsidP="0059134C">
            <w:pPr>
              <w:pStyle w:val="Subsection"/>
            </w:pPr>
            <w:r>
              <w:t>Jawaharlal Nehru Technological University, Hyderabad, India</w:t>
            </w:r>
          </w:p>
        </w:tc>
        <w:tc>
          <w:tcPr>
            <w:tcW w:w="933" w:type="pct"/>
          </w:tcPr>
          <w:p w:rsidR="0059134C" w:rsidRDefault="0059134C" w:rsidP="0059134C">
            <w:pPr>
              <w:pStyle w:val="Subsection"/>
            </w:pPr>
            <w:r>
              <w:t>GPA: 8/10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F162FB28004A4B7C8C359F1548490EC1"/>
              </w:placeholder>
              <w15:repeatingSectionItem/>
            </w:sdtPr>
            <w:sdtEndPr/>
            <w:sdtContent>
              <w:tr w:rsidR="0059134C" w:rsidTr="0059134C">
                <w:tc>
                  <w:tcPr>
                    <w:tcW w:w="1042" w:type="pct"/>
                  </w:tcPr>
                  <w:p w:rsidR="0059134C" w:rsidRDefault="0059134C" w:rsidP="0059134C">
                    <w:pPr>
                      <w:pStyle w:val="Date"/>
                    </w:pPr>
                    <w:r>
                      <w:t>May 2011</w:t>
                    </w:r>
                  </w:p>
                </w:tc>
                <w:tc>
                  <w:tcPr>
                    <w:tcW w:w="3025" w:type="pct"/>
                  </w:tcPr>
                  <w:p w:rsidR="0059134C" w:rsidRDefault="0059134C" w:rsidP="0059134C">
                    <w:pPr>
                      <w:pStyle w:val="Subsection"/>
                    </w:pPr>
                    <w:r>
                      <w:t>Bachelor of Technology in Electrical and Electronics Engineering</w:t>
                    </w:r>
                  </w:p>
                  <w:p w:rsidR="0059134C" w:rsidRDefault="0059134C" w:rsidP="0059134C">
                    <w:pPr>
                      <w:pStyle w:val="Subsection"/>
                    </w:pPr>
                    <w:r>
                      <w:t>CVR College of Engineering, Hyderabad , India</w:t>
                    </w:r>
                  </w:p>
                </w:tc>
                <w:tc>
                  <w:tcPr>
                    <w:tcW w:w="933" w:type="pct"/>
                  </w:tcPr>
                  <w:p w:rsidR="0059134C" w:rsidRDefault="00E02B1F">
                    <w:pPr>
                      <w:pStyle w:val="Subsection"/>
                    </w:pPr>
                    <w:r>
                      <w:t>GPA: 7.7</w:t>
                    </w:r>
                    <w:r w:rsidR="0059134C">
                      <w:t>/10</w:t>
                    </w:r>
                  </w:p>
                </w:tc>
              </w:tr>
            </w:sdtContent>
          </w:sdt>
        </w:sdtContent>
      </w:sdt>
    </w:tbl>
    <w:p w:rsidR="00403B95" w:rsidRDefault="00403B95" w:rsidP="00403B95">
      <w:pPr>
        <w:pStyle w:val="SectionHeading"/>
        <w:spacing w:before="240"/>
      </w:pPr>
      <w:r>
        <w:t>Academic Projects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7459"/>
        <w:gridCol w:w="1613"/>
      </w:tblGrid>
      <w:tr w:rsidR="00403B95" w:rsidTr="00403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4111" w:type="pct"/>
          </w:tcPr>
          <w:p w:rsidR="00403B95" w:rsidRDefault="00403B95" w:rsidP="00B4556F">
            <w:pPr>
              <w:spacing w:line="240" w:lineRule="auto"/>
            </w:pPr>
          </w:p>
        </w:tc>
        <w:tc>
          <w:tcPr>
            <w:tcW w:w="889" w:type="pct"/>
          </w:tcPr>
          <w:p w:rsidR="00403B95" w:rsidRDefault="00403B95" w:rsidP="00B4556F"/>
        </w:tc>
      </w:tr>
      <w:tr w:rsidR="00403B95" w:rsidTr="00403B95">
        <w:trPr>
          <w:gridAfter w:val="1"/>
          <w:wAfter w:w="889" w:type="pct"/>
        </w:trPr>
        <w:tc>
          <w:tcPr>
            <w:tcW w:w="4111" w:type="pct"/>
          </w:tcPr>
          <w:p w:rsidR="00403B95" w:rsidRDefault="00403B95" w:rsidP="00403B95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i/>
                <w:iCs/>
              </w:rPr>
              <w:t>ENERGY LOSS ESTIMATION IN ELECTRICAL D ISTRIBUTION SYSTEMS.</w:t>
            </w:r>
          </w:p>
          <w:p w:rsidR="00B32436" w:rsidRDefault="00403B95" w:rsidP="00B32436">
            <w:pPr>
              <w:pStyle w:val="Subsection"/>
            </w:pPr>
            <w:r w:rsidRPr="00403B95">
              <w:t xml:space="preserve">Description: Energy losses in distribution systems are generally estimated rather than measured, because of inadequate metering in these systems and also due to the high cost of data collection. A new method based on Fuzzy-c-number (FCN) and Cluster-wise Fuzzy Regression (CWFR) analysis is proposed for developing loss formulas to estimate </w:t>
            </w:r>
            <w:r w:rsidRPr="00403B95">
              <w:lastRenderedPageBreak/>
              <w:t>losses in this project. A realistic distribution system is used for illustrating the applicability of the proposed method.</w:t>
            </w:r>
          </w:p>
          <w:p w:rsidR="009C5E49" w:rsidRPr="00403B95" w:rsidRDefault="009C5E49" w:rsidP="00B32436">
            <w:pPr>
              <w:pStyle w:val="Subsection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Technologies: MATLAB, </w:t>
            </w:r>
            <w:r w:rsidR="00EF51E7" w:rsidRPr="00EF51E7">
              <w:rPr>
                <w:rFonts w:ascii="Times New Roman" w:hAnsi="Times New Roman"/>
                <w:color w:val="000000"/>
              </w:rPr>
              <w:t>OrCAD </w:t>
            </w:r>
            <w:proofErr w:type="spellStart"/>
            <w:r w:rsidR="00EF51E7" w:rsidRPr="00EF51E7">
              <w:rPr>
                <w:rFonts w:ascii="Times New Roman" w:hAnsi="Times New Roman"/>
                <w:color w:val="000000"/>
              </w:rPr>
              <w:t>PSpice</w:t>
            </w:r>
            <w:proofErr w:type="spellEnd"/>
            <w:r w:rsidR="00EF51E7" w:rsidRPr="00EF51E7">
              <w:rPr>
                <w:rFonts w:ascii="Times New Roman" w:hAnsi="Times New Roman"/>
                <w:color w:val="000000"/>
              </w:rPr>
              <w:t>, C</w:t>
            </w:r>
          </w:p>
        </w:tc>
      </w:tr>
      <w:sdt>
        <w:sdtPr>
          <w:id w:val="386838401"/>
          <w15:repeatingSection/>
        </w:sdtPr>
        <w:sdtEndPr/>
        <w:sdtContent>
          <w:sdt>
            <w:sdtPr>
              <w:id w:val="1553189199"/>
              <w:placeholder>
                <w:docPart w:val="DBABDBDE63904BAA84323A18E90BD0EA"/>
              </w:placeholder>
              <w15:repeatingSectionItem/>
            </w:sdtPr>
            <w:sdtEndPr/>
            <w:sdtContent>
              <w:tr w:rsidR="00403B95" w:rsidTr="00403B95">
                <w:trPr>
                  <w:gridAfter w:val="1"/>
                  <w:wAfter w:w="889" w:type="pct"/>
                </w:trPr>
                <w:tc>
                  <w:tcPr>
                    <w:tcW w:w="4111" w:type="pct"/>
                  </w:tcPr>
                  <w:p w:rsidR="00403B95" w:rsidRPr="00EC5802" w:rsidRDefault="00403B95" w:rsidP="00403B95">
                    <w:pPr>
                      <w:pStyle w:val="Subsection"/>
                      <w:rPr>
                        <w:rFonts w:ascii="Times New Roman" w:hAnsi="Times New Roman"/>
                        <w:bCs/>
                        <w:i/>
                        <w:iCs/>
                        <w:color w:val="595959" w:themeColor="text1" w:themeTint="A6"/>
                      </w:rPr>
                    </w:pPr>
                    <w:r w:rsidRPr="00EC5802">
                      <w:rPr>
                        <w:rFonts w:ascii="Times New Roman" w:hAnsi="Times New Roman"/>
                        <w:bCs/>
                        <w:i/>
                        <w:iCs/>
                        <w:color w:val="595959" w:themeColor="text1" w:themeTint="A6"/>
                      </w:rPr>
                      <w:t>AUTOMATIC STREET LIGHTS THAT IS PRODUCED THROUGH SPEED BREAKERS.</w:t>
                    </w:r>
                  </w:p>
                  <w:p w:rsidR="00403B95" w:rsidRDefault="00403B95" w:rsidP="00B4556F">
                    <w:pPr>
                      <w:pStyle w:val="Subsection"/>
                    </w:pPr>
                    <w:r w:rsidRPr="00403B95">
                      <w:t>Description: The aim is to generate electric energy from the speed breaker, store it in a battery and utilize the stored energy when required. Since the entire system is designed as automatic, human involvement is not required for switching on/off the light. The speed breaker is designed using electro-mechanical technology; to generate electrici</w:t>
                    </w:r>
                    <w:r w:rsidR="00734E3C">
                      <w:t>ty, one small DC motor is used.</w:t>
                    </w:r>
                  </w:p>
                </w:tc>
              </w:tr>
            </w:sdtContent>
          </w:sdt>
        </w:sdtContent>
      </w:sdt>
    </w:tbl>
    <w:p w:rsidR="00734E3C" w:rsidRDefault="00D92DC5" w:rsidP="00734E3C">
      <w:pPr>
        <w:pStyle w:val="SectionHeading"/>
        <w:spacing w:before="240"/>
      </w:pPr>
      <w:r>
        <w:t>Activities and achievements</w:t>
      </w:r>
    </w:p>
    <w:tbl>
      <w:tblPr>
        <w:tblStyle w:val="ResumeTable"/>
        <w:tblW w:w="5006" w:type="pct"/>
        <w:tblLook w:val="04A0" w:firstRow="1" w:lastRow="0" w:firstColumn="1" w:lastColumn="0" w:noHBand="0" w:noVBand="1"/>
        <w:tblDescription w:val="Education"/>
      </w:tblPr>
      <w:tblGrid>
        <w:gridCol w:w="7470"/>
        <w:gridCol w:w="1613"/>
      </w:tblGrid>
      <w:tr w:rsidR="00734E3C" w:rsidTr="00734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4112" w:type="pct"/>
          </w:tcPr>
          <w:p w:rsidR="00734E3C" w:rsidRDefault="00734E3C" w:rsidP="00734E3C">
            <w:pPr>
              <w:spacing w:line="240" w:lineRule="auto"/>
              <w:ind w:left="811" w:right="71" w:hanging="440"/>
            </w:pPr>
            <w:r>
              <w:t>`</w:t>
            </w:r>
          </w:p>
        </w:tc>
        <w:tc>
          <w:tcPr>
            <w:tcW w:w="888" w:type="pct"/>
          </w:tcPr>
          <w:p w:rsidR="00734E3C" w:rsidRDefault="00734E3C" w:rsidP="00734E3C">
            <w:pPr>
              <w:ind w:left="-270" w:right="1225" w:hanging="90"/>
            </w:pPr>
          </w:p>
        </w:tc>
      </w:tr>
      <w:tr w:rsidR="00734E3C" w:rsidTr="00734E3C">
        <w:trPr>
          <w:gridAfter w:val="1"/>
          <w:wAfter w:w="888" w:type="pct"/>
        </w:trPr>
        <w:tc>
          <w:tcPr>
            <w:tcW w:w="4112" w:type="pct"/>
          </w:tcPr>
          <w:p w:rsidR="003713C1" w:rsidRPr="003713C1" w:rsidRDefault="003713C1" w:rsidP="00734E3C">
            <w:pPr>
              <w:pStyle w:val="Subsection"/>
              <w:numPr>
                <w:ilvl w:val="0"/>
                <w:numId w:val="7"/>
              </w:numPr>
              <w:ind w:left="360"/>
            </w:pPr>
            <w:r>
              <w:t xml:space="preserve">Always stood in Top 5 </w:t>
            </w:r>
            <w:r w:rsidR="00E23BAD">
              <w:t>in the class throughout my academic</w:t>
            </w:r>
            <w:r w:rsidR="008467D0">
              <w:t>s</w:t>
            </w:r>
            <w:r w:rsidR="00E23BAD">
              <w:t>.</w:t>
            </w:r>
          </w:p>
          <w:p w:rsidR="00734E3C" w:rsidRDefault="00734E3C" w:rsidP="00734E3C">
            <w:pPr>
              <w:pStyle w:val="Subsection"/>
              <w:numPr>
                <w:ilvl w:val="0"/>
                <w:numId w:val="7"/>
              </w:numPr>
              <w:ind w:left="360"/>
            </w:pPr>
            <w:r w:rsidRPr="00734E3C">
              <w:t>Attended “TEST ENGINEERING AND SKILL DEVELOPMENT” training at electronics test and development center (ETDC) Hyderabad.</w:t>
            </w:r>
          </w:p>
          <w:p w:rsidR="00734E3C" w:rsidRDefault="00734E3C" w:rsidP="00734E3C">
            <w:pPr>
              <w:pStyle w:val="Subsection"/>
              <w:numPr>
                <w:ilvl w:val="0"/>
                <w:numId w:val="7"/>
              </w:numPr>
              <w:ind w:left="360"/>
            </w:pPr>
            <w:r w:rsidRPr="00734E3C">
              <w:t xml:space="preserve">Part of Organizing Team in work-shop conducted by </w:t>
            </w:r>
            <w:r w:rsidRPr="00734E3C">
              <w:rPr>
                <w:b/>
              </w:rPr>
              <w:t>IEEE association</w:t>
            </w:r>
            <w:r w:rsidRPr="00734E3C">
              <w:t xml:space="preserve"> at Hyderabad, India. </w:t>
            </w:r>
          </w:p>
          <w:p w:rsidR="00734E3C" w:rsidRPr="00734E3C" w:rsidRDefault="00734E3C" w:rsidP="00734E3C">
            <w:pPr>
              <w:pStyle w:val="Subsection"/>
              <w:numPr>
                <w:ilvl w:val="0"/>
                <w:numId w:val="7"/>
              </w:numPr>
              <w:ind w:left="360"/>
            </w:pPr>
            <w:r w:rsidRPr="00734E3C">
              <w:t>Technical head and event coordinator for paper presentation event at “National Level Technical Symposium-ciencia’2009&amp;’2010”</w:t>
            </w:r>
          </w:p>
          <w:p w:rsidR="00734E3C" w:rsidRPr="00403B95" w:rsidRDefault="00734E3C" w:rsidP="00734E3C">
            <w:pPr>
              <w:pStyle w:val="Subsection"/>
              <w:ind w:left="811" w:right="71" w:hanging="440"/>
              <w:rPr>
                <w:rFonts w:ascii="Times New Roman" w:hAnsi="Times New Roman"/>
                <w:color w:val="000000"/>
              </w:rPr>
            </w:pPr>
          </w:p>
        </w:tc>
        <w:bookmarkStart w:id="0" w:name="_GoBack"/>
        <w:bookmarkEnd w:id="0"/>
      </w:tr>
    </w:tbl>
    <w:p w:rsidR="00403B95" w:rsidRDefault="00403B95"/>
    <w:sectPr w:rsidR="00403B95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EE5" w:rsidRDefault="00B45EE5">
      <w:pPr>
        <w:spacing w:after="0"/>
      </w:pPr>
      <w:r>
        <w:separator/>
      </w:r>
    </w:p>
    <w:p w:rsidR="00B45EE5" w:rsidRDefault="00B45EE5"/>
  </w:endnote>
  <w:endnote w:type="continuationSeparator" w:id="0">
    <w:p w:rsidR="00B45EE5" w:rsidRDefault="00B45EE5">
      <w:pPr>
        <w:spacing w:after="0"/>
      </w:pPr>
      <w:r>
        <w:continuationSeparator/>
      </w:r>
    </w:p>
    <w:p w:rsidR="00B45EE5" w:rsidRDefault="00B45E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8BF" w:rsidRDefault="001C651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E02B1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EE5" w:rsidRDefault="00B45EE5">
      <w:pPr>
        <w:spacing w:after="0"/>
      </w:pPr>
      <w:r>
        <w:separator/>
      </w:r>
    </w:p>
    <w:p w:rsidR="00B45EE5" w:rsidRDefault="00B45EE5"/>
  </w:footnote>
  <w:footnote w:type="continuationSeparator" w:id="0">
    <w:p w:rsidR="00B45EE5" w:rsidRDefault="00B45EE5">
      <w:pPr>
        <w:spacing w:after="0"/>
      </w:pPr>
      <w:r>
        <w:continuationSeparator/>
      </w:r>
    </w:p>
    <w:p w:rsidR="00B45EE5" w:rsidRDefault="00B45EE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D4E658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F7E053A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126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98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14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30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2" w15:restartNumberingAfterBreak="0">
    <w:nsid w:val="454C269D"/>
    <w:multiLevelType w:val="hybridMultilevel"/>
    <w:tmpl w:val="2FD8E7C6"/>
    <w:lvl w:ilvl="0" w:tplc="FFFFFFFF">
      <w:start w:val="1"/>
      <w:numFmt w:val="bullet"/>
      <w:lvlText w:val=""/>
      <w:lvlJc w:val="left"/>
      <w:pPr>
        <w:ind w:left="12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B4"/>
    <w:rsid w:val="000F68BF"/>
    <w:rsid w:val="001631F3"/>
    <w:rsid w:val="001C651F"/>
    <w:rsid w:val="003713C1"/>
    <w:rsid w:val="00403B95"/>
    <w:rsid w:val="00443D5B"/>
    <w:rsid w:val="00464B8F"/>
    <w:rsid w:val="004B7793"/>
    <w:rsid w:val="005425C5"/>
    <w:rsid w:val="0059134C"/>
    <w:rsid w:val="00734E3C"/>
    <w:rsid w:val="007C6DB4"/>
    <w:rsid w:val="007F7EB9"/>
    <w:rsid w:val="008467D0"/>
    <w:rsid w:val="008B313B"/>
    <w:rsid w:val="008C7AF5"/>
    <w:rsid w:val="009C5E49"/>
    <w:rsid w:val="00A54D8A"/>
    <w:rsid w:val="00B32436"/>
    <w:rsid w:val="00B45EE5"/>
    <w:rsid w:val="00C234B0"/>
    <w:rsid w:val="00D92DC5"/>
    <w:rsid w:val="00DE6B0E"/>
    <w:rsid w:val="00E02B1F"/>
    <w:rsid w:val="00E23BAD"/>
    <w:rsid w:val="00EC5802"/>
    <w:rsid w:val="00EF51E7"/>
    <w:rsid w:val="00F95CC7"/>
    <w:rsid w:val="00FC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32ACB-557C-42DB-A125-C1D0341A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ListParagraph">
    <w:name w:val="List Paragraph"/>
    <w:basedOn w:val="Normal"/>
    <w:next w:val="Index8"/>
    <w:qFormat/>
    <w:rsid w:val="00403B95"/>
    <w:pPr>
      <w:spacing w:after="200" w:line="276" w:lineRule="auto"/>
      <w:ind w:left="720" w:right="0"/>
      <w:contextualSpacing/>
    </w:pPr>
    <w:rPr>
      <w:rFonts w:ascii="Calibri" w:eastAsia="Times New Roman" w:hAnsi="Calibri" w:cs="Times New Roman"/>
      <w:color w:val="auto"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403B95"/>
    <w:pPr>
      <w:spacing w:after="0"/>
      <w:ind w:left="1520" w:hanging="190"/>
    </w:pPr>
  </w:style>
  <w:style w:type="character" w:customStyle="1" w:styleId="apple-converted-space">
    <w:name w:val="apple-converted-space"/>
    <w:basedOn w:val="DefaultParagraphFont"/>
    <w:rsid w:val="00EF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osh%20K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88885769034252BE9016676D997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38017-3287-4E58-BD56-BB11C4117367}"/>
      </w:docPartPr>
      <w:docPartBody>
        <w:p w:rsidR="00C42A22" w:rsidRDefault="00A162A0">
          <w:pPr>
            <w:pStyle w:val="5588885769034252BE9016676D997D52"/>
          </w:pPr>
          <w:r>
            <w:t>[Your Name]</w:t>
          </w:r>
        </w:p>
      </w:docPartBody>
    </w:docPart>
    <w:docPart>
      <w:docPartPr>
        <w:name w:val="6AAFA5D73EED4F06AFA65E5A92157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11EC2-45C0-4A3C-A51D-EEF893A70E7B}"/>
      </w:docPartPr>
      <w:docPartBody>
        <w:p w:rsidR="00C42A22" w:rsidRDefault="00A162A0">
          <w:pPr>
            <w:pStyle w:val="6AAFA5D73EED4F06AFA65E5A921576D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62FB28004A4B7C8C359F1548490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619E1-CC8A-43F0-9552-2A57E5C3D450}"/>
      </w:docPartPr>
      <w:docPartBody>
        <w:p w:rsidR="00C42A22" w:rsidRDefault="005B5F7C" w:rsidP="005B5F7C">
          <w:pPr>
            <w:pStyle w:val="F162FB28004A4B7C8C359F1548490EC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BABDBDE63904BAA84323A18E90BD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70F21-BA6C-4F7C-A9A7-78B15CE4EA4B}"/>
      </w:docPartPr>
      <w:docPartBody>
        <w:p w:rsidR="00954040" w:rsidRDefault="00C42A22" w:rsidP="00C42A22">
          <w:pPr>
            <w:pStyle w:val="DBABDBDE63904BAA84323A18E90BD0E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7C"/>
    <w:rsid w:val="00082BF9"/>
    <w:rsid w:val="00137B8D"/>
    <w:rsid w:val="005B5F7C"/>
    <w:rsid w:val="00954040"/>
    <w:rsid w:val="00A162A0"/>
    <w:rsid w:val="00C42A22"/>
    <w:rsid w:val="00CB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88885769034252BE9016676D997D52">
    <w:name w:val="5588885769034252BE9016676D997D52"/>
  </w:style>
  <w:style w:type="paragraph" w:customStyle="1" w:styleId="63EE26D505894C859F33535FE5656DE7">
    <w:name w:val="63EE26D505894C859F33535FE5656DE7"/>
  </w:style>
  <w:style w:type="paragraph" w:customStyle="1" w:styleId="F21093B95D014805BCFACB57E8FA6A94">
    <w:name w:val="F21093B95D014805BCFACB57E8FA6A94"/>
  </w:style>
  <w:style w:type="paragraph" w:customStyle="1" w:styleId="328CE495D3F84E5FACC93584155CFEAD">
    <w:name w:val="328CE495D3F84E5FACC93584155CFEAD"/>
  </w:style>
  <w:style w:type="paragraph" w:customStyle="1" w:styleId="87DB88800DE44295955187B07CD2738E">
    <w:name w:val="87DB88800DE44295955187B07CD2738E"/>
  </w:style>
  <w:style w:type="paragraph" w:customStyle="1" w:styleId="16E507E3AFE84D1A90D3D43DF2BFD543">
    <w:name w:val="16E507E3AFE84D1A90D3D43DF2BFD543"/>
  </w:style>
  <w:style w:type="character" w:styleId="PlaceholderText">
    <w:name w:val="Placeholder Text"/>
    <w:basedOn w:val="DefaultParagraphFont"/>
    <w:uiPriority w:val="99"/>
    <w:semiHidden/>
    <w:rsid w:val="00C42A22"/>
    <w:rPr>
      <w:color w:val="808080"/>
    </w:rPr>
  </w:style>
  <w:style w:type="paragraph" w:customStyle="1" w:styleId="6AAFA5D73EED4F06AFA65E5A921576D5">
    <w:name w:val="6AAFA5D73EED4F06AFA65E5A921576D5"/>
  </w:style>
  <w:style w:type="paragraph" w:customStyle="1" w:styleId="318E305A9F934ACBB1FF8B8F1C35B8AB">
    <w:name w:val="318E305A9F934ACBB1FF8B8F1C35B8AB"/>
  </w:style>
  <w:style w:type="paragraph" w:customStyle="1" w:styleId="5EBA9675B58248B2925E4B5A60EEA608">
    <w:name w:val="5EBA9675B58248B2925E4B5A60EEA608"/>
  </w:style>
  <w:style w:type="paragraph" w:customStyle="1" w:styleId="A790505E9293437F8C6C5F630C83A4B4">
    <w:name w:val="A790505E9293437F8C6C5F630C83A4B4"/>
  </w:style>
  <w:style w:type="character" w:styleId="Emphasis">
    <w:name w:val="Emphasis"/>
    <w:basedOn w:val="DefaultParagraphFont"/>
    <w:uiPriority w:val="2"/>
    <w:unhideWhenUsed/>
    <w:qFormat/>
    <w:rsid w:val="005B5F7C"/>
    <w:rPr>
      <w:i/>
      <w:iCs/>
      <w:color w:val="404040" w:themeColor="text1" w:themeTint="BF"/>
    </w:rPr>
  </w:style>
  <w:style w:type="paragraph" w:customStyle="1" w:styleId="B0FD608D59074BE282089538E944F07E">
    <w:name w:val="B0FD608D59074BE282089538E944F07E"/>
  </w:style>
  <w:style w:type="paragraph" w:customStyle="1" w:styleId="8830EBDBDD594E1182DA81F5C777E664">
    <w:name w:val="8830EBDBDD594E1182DA81F5C777E664"/>
  </w:style>
  <w:style w:type="paragraph" w:customStyle="1" w:styleId="9FFFC5C87E4647529CE2EC689EA20671">
    <w:name w:val="9FFFC5C87E4647529CE2EC689EA20671"/>
  </w:style>
  <w:style w:type="paragraph" w:customStyle="1" w:styleId="F2EEDE6CDB914A9390BA73D8F7AF3ACA">
    <w:name w:val="F2EEDE6CDB914A9390BA73D8F7AF3ACA"/>
  </w:style>
  <w:style w:type="paragraph" w:customStyle="1" w:styleId="F162FB28004A4B7C8C359F1548490EC1">
    <w:name w:val="F162FB28004A4B7C8C359F1548490EC1"/>
    <w:rsid w:val="005B5F7C"/>
  </w:style>
  <w:style w:type="paragraph" w:customStyle="1" w:styleId="75BDFB27753C459398FB64444CC36474">
    <w:name w:val="75BDFB27753C459398FB64444CC36474"/>
    <w:rsid w:val="005B5F7C"/>
  </w:style>
  <w:style w:type="paragraph" w:customStyle="1" w:styleId="10CE280D84A344CE9CF4F9AF92922E44">
    <w:name w:val="10CE280D84A344CE9CF4F9AF92922E44"/>
    <w:rsid w:val="005B5F7C"/>
  </w:style>
  <w:style w:type="paragraph" w:customStyle="1" w:styleId="07721515D78F4AB09D9B54E059865C03">
    <w:name w:val="07721515D78F4AB09D9B54E059865C03"/>
    <w:rsid w:val="005B5F7C"/>
  </w:style>
  <w:style w:type="paragraph" w:customStyle="1" w:styleId="7E7F695C2ED640E0B817E4F37EC2EDC0">
    <w:name w:val="7E7F695C2ED640E0B817E4F37EC2EDC0"/>
    <w:rsid w:val="00C42A22"/>
  </w:style>
  <w:style w:type="paragraph" w:customStyle="1" w:styleId="D653FD3820D14E7380D743A1C7909DAB">
    <w:name w:val="D653FD3820D14E7380D743A1C7909DAB"/>
    <w:rsid w:val="00C42A22"/>
  </w:style>
  <w:style w:type="paragraph" w:customStyle="1" w:styleId="DBABDBDE63904BAA84323A18E90BD0EA">
    <w:name w:val="DBABDBDE63904BAA84323A18E90BD0EA"/>
    <w:rsid w:val="00C42A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73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Deepika B</dc:creator>
  <cp:keywords/>
  <cp:lastModifiedBy>Santosh K</cp:lastModifiedBy>
  <cp:revision>22</cp:revision>
  <dcterms:created xsi:type="dcterms:W3CDTF">2016-02-03T21:54:00Z</dcterms:created>
  <dcterms:modified xsi:type="dcterms:W3CDTF">2016-02-08T16:39:00Z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